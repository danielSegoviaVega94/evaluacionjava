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66A3" w14:textId="1AE5F97F" w:rsidR="00076856" w:rsidRPr="00874AA1" w:rsidRDefault="008B59DB" w:rsidP="00874AA1">
      <w:pPr>
        <w:pStyle w:val="Ttulo"/>
      </w:pPr>
      <w:r>
        <w:t>Evaluación Practica Java</w:t>
      </w:r>
    </w:p>
    <w:p w14:paraId="079B2CBF" w14:textId="72530AA3" w:rsidR="00076856" w:rsidRPr="00874AA1" w:rsidRDefault="008B59DB" w:rsidP="00874AA1">
      <w:pPr>
        <w:pStyle w:val="Ttulo"/>
      </w:pPr>
      <w:r>
        <w:t xml:space="preserve">Evaluación Api </w:t>
      </w:r>
      <w:proofErr w:type="spellStart"/>
      <w:r>
        <w:t>RestFull</w:t>
      </w:r>
      <w:proofErr w:type="spellEnd"/>
      <w:r>
        <w:t xml:space="preserve">, java </w:t>
      </w:r>
      <w:proofErr w:type="spellStart"/>
      <w:r>
        <w:t>SpringBoot</w:t>
      </w:r>
      <w:proofErr w:type="spellEnd"/>
    </w:p>
    <w:p w14:paraId="67105155" w14:textId="50EBDAFC" w:rsidR="00563FE4" w:rsidRPr="00874AA1" w:rsidRDefault="008B59DB" w:rsidP="00874AA1">
      <w:pPr>
        <w:pStyle w:val="Ttulo1"/>
      </w:pPr>
      <w:r>
        <w:t>Información general:</w:t>
      </w:r>
    </w:p>
    <w:p w14:paraId="780D21B0" w14:textId="58C6DED7" w:rsidR="00563FE4" w:rsidRPr="00874AA1" w:rsidRDefault="008B59DB" w:rsidP="00874AA1">
      <w:r>
        <w:t>Pequeña aplicación con seguridad sencilla que tiene como fin crear a un usuario donde se valida su correo y el formato de este, y luego muestre al usuario creado cuando la información proporcionada es correcta.</w:t>
      </w:r>
    </w:p>
    <w:p w14:paraId="7D6BA76B" w14:textId="1E42C4B5" w:rsidR="00563FE4" w:rsidRDefault="008B59DB" w:rsidP="00874AA1">
      <w:pPr>
        <w:pStyle w:val="Ttulo1"/>
      </w:pPr>
      <w:r>
        <w:t>Como abordar el problema:</w:t>
      </w:r>
    </w:p>
    <w:p w14:paraId="384DADB4" w14:textId="1AC1BA9D" w:rsidR="008B59DB" w:rsidRDefault="008B59DB" w:rsidP="008B59DB">
      <w:r>
        <w:t xml:space="preserve">Lo primero era abordar la problemática desde lo mas “simple”, crear nuestro diagrama para ir paso a paso con nuestra solución: </w:t>
      </w:r>
    </w:p>
    <w:p w14:paraId="1520E5FD" w14:textId="0189D59A" w:rsidR="008B59DB" w:rsidRPr="00874AA1" w:rsidRDefault="005169D5" w:rsidP="008B59DB">
      <w:r>
        <w:rPr>
          <w:noProof/>
        </w:rPr>
        <w:drawing>
          <wp:inline distT="0" distB="0" distL="0" distR="0" wp14:anchorId="1FD41B03" wp14:editId="3A6A1741">
            <wp:extent cx="5731510" cy="5530850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303B" w14:textId="5EE55626" w:rsidR="00044941" w:rsidRDefault="005169D5" w:rsidP="005169D5">
      <w:pPr>
        <w:pStyle w:val="Normalconsangra"/>
        <w:tabs>
          <w:tab w:val="left" w:pos="1540"/>
        </w:tabs>
        <w:ind w:left="0"/>
      </w:pPr>
      <w:r>
        <w:t>Con esto ya tenia una idea clara de lo que tendría que hacer, ahora lo que venia era la forma de organizar el proyecto para llegar a la solución.</w:t>
      </w:r>
    </w:p>
    <w:p w14:paraId="1F26D183" w14:textId="2F406309" w:rsidR="005169D5" w:rsidRDefault="005169D5" w:rsidP="005169D5">
      <w:pPr>
        <w:pStyle w:val="Normalconsangra"/>
        <w:tabs>
          <w:tab w:val="left" w:pos="1540"/>
        </w:tabs>
        <w:ind w:left="0"/>
      </w:pPr>
    </w:p>
    <w:p w14:paraId="54241EF1" w14:textId="08C3F91E" w:rsidR="005169D5" w:rsidRDefault="005169D5" w:rsidP="005169D5">
      <w:pPr>
        <w:pStyle w:val="Normalconsangra"/>
        <w:tabs>
          <w:tab w:val="left" w:pos="1540"/>
        </w:tabs>
        <w:ind w:left="0"/>
      </w:pPr>
    </w:p>
    <w:p w14:paraId="565F8D5A" w14:textId="43F11B9A" w:rsidR="005169D5" w:rsidRDefault="005169D5" w:rsidP="005169D5">
      <w:pPr>
        <w:pStyle w:val="Normalconsangra"/>
        <w:tabs>
          <w:tab w:val="left" w:pos="1540"/>
        </w:tabs>
        <w:ind w:left="0"/>
      </w:pPr>
      <w:r>
        <w:lastRenderedPageBreak/>
        <w:t xml:space="preserve">En primer lugar decidí crear mi proyecto con </w:t>
      </w:r>
      <w:proofErr w:type="gramStart"/>
      <w:r>
        <w:t>Start.spring.io :</w:t>
      </w:r>
      <w:proofErr w:type="gramEnd"/>
      <w:r>
        <w:t xml:space="preserve"> </w:t>
      </w:r>
    </w:p>
    <w:p w14:paraId="13BCB9B7" w14:textId="0358E5B1" w:rsidR="005169D5" w:rsidRDefault="005169D5" w:rsidP="005169D5">
      <w:pPr>
        <w:pStyle w:val="Normalconsangra"/>
        <w:tabs>
          <w:tab w:val="left" w:pos="1540"/>
        </w:tabs>
        <w:ind w:left="0"/>
      </w:pPr>
      <w:r>
        <w:rPr>
          <w:noProof/>
        </w:rPr>
        <w:drawing>
          <wp:inline distT="0" distB="0" distL="0" distR="0" wp14:anchorId="1391D47E" wp14:editId="4DCE6DD8">
            <wp:extent cx="5731510" cy="2750185"/>
            <wp:effectExtent l="0" t="0" r="254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7233" w14:textId="62F77731" w:rsidR="005169D5" w:rsidRDefault="005169D5" w:rsidP="005169D5">
      <w:pPr>
        <w:pStyle w:val="Normalconsangra"/>
        <w:tabs>
          <w:tab w:val="left" w:pos="1540"/>
        </w:tabs>
        <w:ind w:left="0"/>
      </w:pPr>
      <w:r>
        <w:t xml:space="preserve">Como se ve en la imagen ocupe Maven para le gestión, ocupe la versión 2.7.8 de Spring </w:t>
      </w:r>
      <w:proofErr w:type="spellStart"/>
      <w:r>
        <w:t>Boot</w:t>
      </w:r>
      <w:proofErr w:type="spellEnd"/>
      <w:r>
        <w:t xml:space="preserve">, el </w:t>
      </w:r>
      <w:proofErr w:type="spellStart"/>
      <w:r>
        <w:t>pack</w:t>
      </w:r>
      <w:r w:rsidR="00FA5F43">
        <w:t>ging</w:t>
      </w:r>
      <w:proofErr w:type="spellEnd"/>
      <w:r w:rsidR="00FA5F43">
        <w:t xml:space="preserve"> con JAR y java en su versión 1.8,</w:t>
      </w:r>
    </w:p>
    <w:p w14:paraId="4AA48B36" w14:textId="0E59E9CD" w:rsidR="00FA5F43" w:rsidRDefault="00FA5F43" w:rsidP="005169D5">
      <w:pPr>
        <w:pStyle w:val="Normalconsangra"/>
        <w:tabs>
          <w:tab w:val="left" w:pos="1540"/>
        </w:tabs>
        <w:ind w:left="0"/>
      </w:pPr>
      <w:r>
        <w:t>En las dependencias para el proyecto (para comenzar), fueron:</w:t>
      </w:r>
    </w:p>
    <w:p w14:paraId="2A6B2927" w14:textId="65372E58" w:rsidR="00FA5F43" w:rsidRDefault="00FA5F43" w:rsidP="00FA5F43">
      <w:pPr>
        <w:pStyle w:val="Normalconsangra"/>
        <w:numPr>
          <w:ilvl w:val="0"/>
          <w:numId w:val="5"/>
        </w:numPr>
        <w:tabs>
          <w:tab w:val="left" w:pos="1540"/>
        </w:tabs>
      </w:pPr>
      <w:r>
        <w:t xml:space="preserve">Spring </w:t>
      </w:r>
      <w:proofErr w:type="spellStart"/>
      <w:r>
        <w:t>Boot</w:t>
      </w:r>
      <w:proofErr w:type="spellEnd"/>
      <w:r>
        <w:t xml:space="preserve"> Dev </w:t>
      </w:r>
      <w:proofErr w:type="spellStart"/>
      <w:proofErr w:type="gramStart"/>
      <w:r>
        <w:t>Toools</w:t>
      </w:r>
      <w:proofErr w:type="spellEnd"/>
      <w:r>
        <w:t xml:space="preserve"> :</w:t>
      </w:r>
      <w:proofErr w:type="gramEnd"/>
      <w:r>
        <w:t xml:space="preserve"> nos permite </w:t>
      </w:r>
      <w:proofErr w:type="spellStart"/>
      <w:r>
        <w:t>reiniar</w:t>
      </w:r>
      <w:proofErr w:type="spellEnd"/>
      <w:r>
        <w:t xml:space="preserve"> de forma automática nuestra aplicación cada vez que se produce un cambio en el código.</w:t>
      </w:r>
    </w:p>
    <w:p w14:paraId="2A78B5DD" w14:textId="3DC3BE06" w:rsidR="00FA5F43" w:rsidRDefault="00FA5F43" w:rsidP="00FA5F43">
      <w:pPr>
        <w:pStyle w:val="Normalconsangra"/>
        <w:numPr>
          <w:ilvl w:val="0"/>
          <w:numId w:val="5"/>
        </w:numPr>
        <w:tabs>
          <w:tab w:val="left" w:pos="1540"/>
        </w:tabs>
      </w:pPr>
      <w:r>
        <w:t xml:space="preserve">Lombok: Permite eliminar el código repetitivo y nos facilita generar código, en este caso lo utilizaremos para crear nuestros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 xml:space="preserve">, </w:t>
      </w:r>
      <w:proofErr w:type="spellStart"/>
      <w:r>
        <w:t>contructores</w:t>
      </w:r>
      <w:proofErr w:type="spellEnd"/>
      <w:r>
        <w:t>, un ejemplo de cómo lo ocupe en el Código:</w:t>
      </w:r>
    </w:p>
    <w:p w14:paraId="481A17A3" w14:textId="195DC13A" w:rsidR="00FA5F43" w:rsidRDefault="00FA5F43" w:rsidP="00FA5F43">
      <w:pPr>
        <w:pStyle w:val="Normalconsangra"/>
        <w:tabs>
          <w:tab w:val="left" w:pos="1540"/>
        </w:tabs>
      </w:pPr>
      <w:r>
        <w:t xml:space="preserve"> </w:t>
      </w:r>
      <w:r>
        <w:rPr>
          <w:noProof/>
        </w:rPr>
        <w:drawing>
          <wp:inline distT="0" distB="0" distL="0" distR="0" wp14:anchorId="591DADEA" wp14:editId="62A5D561">
            <wp:extent cx="2314575" cy="15525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87C4" w14:textId="1F2159F2" w:rsidR="00FA5F43" w:rsidRDefault="00FA5F43" w:rsidP="00FA5F43">
      <w:pPr>
        <w:pStyle w:val="Normalconsangra"/>
        <w:numPr>
          <w:ilvl w:val="0"/>
          <w:numId w:val="5"/>
        </w:numPr>
        <w:tabs>
          <w:tab w:val="left" w:pos="1540"/>
        </w:tabs>
      </w:pPr>
      <w:r>
        <w:t xml:space="preserve">Spring </w:t>
      </w:r>
      <w:r w:rsidR="0097599E">
        <w:t>Web:</w:t>
      </w:r>
      <w:r>
        <w:t xml:space="preserve"> Es la dependencia que nos </w:t>
      </w:r>
      <w:r w:rsidR="0097599E">
        <w:t xml:space="preserve">permite trabajar con </w:t>
      </w:r>
      <w:proofErr w:type="spellStart"/>
      <w:r w:rsidR="0097599E">
        <w:t>mvc</w:t>
      </w:r>
      <w:proofErr w:type="spellEnd"/>
      <w:r w:rsidR="0097599E">
        <w:t xml:space="preserve"> y la creación de nuestra Api </w:t>
      </w:r>
      <w:proofErr w:type="spellStart"/>
      <w:r w:rsidR="0097599E">
        <w:t>RestFull</w:t>
      </w:r>
      <w:proofErr w:type="spellEnd"/>
      <w:r w:rsidR="0097599E">
        <w:t>.</w:t>
      </w:r>
    </w:p>
    <w:p w14:paraId="5D845070" w14:textId="36F8616F" w:rsidR="0097599E" w:rsidRDefault="0097599E" w:rsidP="00FA5F43">
      <w:pPr>
        <w:pStyle w:val="Normalconsangra"/>
        <w:numPr>
          <w:ilvl w:val="0"/>
          <w:numId w:val="5"/>
        </w:numPr>
        <w:tabs>
          <w:tab w:val="left" w:pos="1540"/>
        </w:tabs>
      </w:pPr>
      <w:r>
        <w:t>Spring Data JPA: Nos permite simplificar el desarrollo con una serie de interfaces para implementar la capa de persistencia a nuestra aplicación.</w:t>
      </w:r>
    </w:p>
    <w:p w14:paraId="71BEB9E9" w14:textId="485A4DC2" w:rsidR="0097599E" w:rsidRDefault="0097599E" w:rsidP="00FA5F43">
      <w:pPr>
        <w:pStyle w:val="Normalconsangra"/>
        <w:numPr>
          <w:ilvl w:val="0"/>
          <w:numId w:val="5"/>
        </w:numPr>
        <w:tabs>
          <w:tab w:val="left" w:pos="1540"/>
        </w:tabs>
      </w:pPr>
      <w:r>
        <w:t xml:space="preserve">Spring Security: </w:t>
      </w:r>
      <w:r w:rsidR="002C67E8">
        <w:t>Nos dota de una serie de servicios para aplicar seguridad a nuestra aplicación, autentificación y autorización</w:t>
      </w:r>
    </w:p>
    <w:p w14:paraId="18DECEA7" w14:textId="77777777" w:rsidR="002C67E8" w:rsidRDefault="002C67E8" w:rsidP="002C67E8">
      <w:pPr>
        <w:pStyle w:val="Normalconsangra"/>
        <w:tabs>
          <w:tab w:val="left" w:pos="1540"/>
        </w:tabs>
      </w:pPr>
    </w:p>
    <w:p w14:paraId="0BBF461A" w14:textId="40F55CEF" w:rsidR="005169D5" w:rsidRDefault="002C67E8" w:rsidP="005169D5">
      <w:pPr>
        <w:pStyle w:val="Normalconsangra"/>
        <w:tabs>
          <w:tab w:val="left" w:pos="1540"/>
        </w:tabs>
        <w:ind w:left="0"/>
      </w:pPr>
      <w:r>
        <w:t>Luego de tener las dependencias principales para comenzar a trabajar decidí organizar mi Código de la siguiente manera</w:t>
      </w:r>
      <w:r w:rsidR="00712DB2">
        <w:t xml:space="preserve"> en diferentes </w:t>
      </w:r>
      <w:proofErr w:type="spellStart"/>
      <w:r w:rsidR="00712DB2">
        <w:t>package</w:t>
      </w:r>
      <w:proofErr w:type="spellEnd"/>
      <w:r>
        <w:t xml:space="preserve">: </w:t>
      </w:r>
    </w:p>
    <w:p w14:paraId="37F77092" w14:textId="4DEBC5E1" w:rsidR="002C67E8" w:rsidRDefault="00712DB2" w:rsidP="002C67E8">
      <w:pPr>
        <w:pStyle w:val="Normalconsangra"/>
        <w:numPr>
          <w:ilvl w:val="0"/>
          <w:numId w:val="6"/>
        </w:numPr>
        <w:tabs>
          <w:tab w:val="left" w:pos="1540"/>
        </w:tabs>
      </w:pPr>
      <w:proofErr w:type="spellStart"/>
      <w:r>
        <w:t>Controller</w:t>
      </w:r>
      <w:proofErr w:type="spellEnd"/>
      <w:r>
        <w:t>:</w:t>
      </w:r>
      <w:r w:rsidR="002C67E8">
        <w:t xml:space="preserve"> es donde se procesan nuestras llamadas ya sean nuestras “</w:t>
      </w:r>
      <w:proofErr w:type="spellStart"/>
      <w:r w:rsidR="002C67E8">
        <w:t>request</w:t>
      </w:r>
      <w:proofErr w:type="spellEnd"/>
      <w:r w:rsidR="002C67E8">
        <w:t>” o “response”, las clases que son “</w:t>
      </w:r>
      <w:proofErr w:type="spellStart"/>
      <w:r w:rsidR="002C67E8">
        <w:t>controller</w:t>
      </w:r>
      <w:proofErr w:type="spellEnd"/>
      <w:r w:rsidR="002C67E8">
        <w:t>” deben tener la anotación “</w:t>
      </w:r>
      <w:r w:rsidR="002C67E8" w:rsidRPr="002C67E8">
        <w:t>@</w:t>
      </w:r>
      <w:proofErr w:type="spellStart"/>
      <w:r w:rsidR="002C67E8">
        <w:t>RestController</w:t>
      </w:r>
      <w:proofErr w:type="spellEnd"/>
      <w:r w:rsidR="002C67E8">
        <w:t xml:space="preserve">” y una respectiva “dirección” que será el nombre que le daremos a dicho </w:t>
      </w:r>
      <w:proofErr w:type="spellStart"/>
      <w:r w:rsidR="002C67E8">
        <w:t>controller</w:t>
      </w:r>
      <w:proofErr w:type="spellEnd"/>
      <w:r w:rsidR="002C67E8">
        <w:t xml:space="preserve"> la anotación se vería de esta forma “</w:t>
      </w:r>
      <w:r w:rsidR="002C67E8" w:rsidRPr="002C67E8">
        <w:t>@</w:t>
      </w:r>
      <w:proofErr w:type="spellStart"/>
      <w:r w:rsidR="002C67E8">
        <w:t>RequestMapping</w:t>
      </w:r>
      <w:proofErr w:type="spellEnd"/>
      <w:r w:rsidR="002C67E8">
        <w:t>(“/dirección”)”.</w:t>
      </w:r>
    </w:p>
    <w:p w14:paraId="125C489B" w14:textId="69F085BC" w:rsidR="002C67E8" w:rsidRDefault="002C67E8" w:rsidP="002C67E8">
      <w:pPr>
        <w:pStyle w:val="Normalconsangra"/>
        <w:numPr>
          <w:ilvl w:val="0"/>
          <w:numId w:val="6"/>
        </w:numPr>
        <w:tabs>
          <w:tab w:val="left" w:pos="1540"/>
        </w:tabs>
      </w:pPr>
      <w:proofErr w:type="spellStart"/>
      <w:r>
        <w:t>Entity</w:t>
      </w:r>
      <w:proofErr w:type="spellEnd"/>
      <w:r>
        <w:t xml:space="preserve">: </w:t>
      </w:r>
      <w:r w:rsidR="00712DB2">
        <w:t xml:space="preserve">Donde guardare mis entidades, que son la representación de información, en este caso cree, </w:t>
      </w:r>
      <w:proofErr w:type="spellStart"/>
      <w:r w:rsidR="00712DB2">
        <w:t>User</w:t>
      </w:r>
      <w:proofErr w:type="spellEnd"/>
      <w:r w:rsidR="00712DB2">
        <w:t xml:space="preserve">, </w:t>
      </w:r>
      <w:proofErr w:type="spellStart"/>
      <w:r w:rsidR="00712DB2">
        <w:t>UserInfo</w:t>
      </w:r>
      <w:proofErr w:type="spellEnd"/>
      <w:r w:rsidR="00712DB2">
        <w:t xml:space="preserve">, </w:t>
      </w:r>
      <w:proofErr w:type="spellStart"/>
      <w:r w:rsidR="00712DB2">
        <w:t>Phone</w:t>
      </w:r>
      <w:proofErr w:type="spellEnd"/>
      <w:r w:rsidR="00712DB2">
        <w:t>.</w:t>
      </w:r>
    </w:p>
    <w:p w14:paraId="4B475C75" w14:textId="3190C125" w:rsidR="00712DB2" w:rsidRDefault="00712DB2" w:rsidP="002C67E8">
      <w:pPr>
        <w:pStyle w:val="Normalconsangra"/>
        <w:numPr>
          <w:ilvl w:val="0"/>
          <w:numId w:val="6"/>
        </w:numPr>
        <w:tabs>
          <w:tab w:val="left" w:pos="1540"/>
        </w:tabs>
      </w:pPr>
      <w:proofErr w:type="spellStart"/>
      <w:r>
        <w:lastRenderedPageBreak/>
        <w:t>Repository</w:t>
      </w:r>
      <w:proofErr w:type="spellEnd"/>
      <w:r>
        <w:t xml:space="preserve">: En este </w:t>
      </w:r>
      <w:proofErr w:type="spellStart"/>
      <w:r>
        <w:t>Package</w:t>
      </w:r>
      <w:proofErr w:type="spellEnd"/>
      <w:r>
        <w:t xml:space="preserve"> guardare los componentes encargados de resolver y gestionar la persistencia, en mi caso decidí extender mis interfaces con </w:t>
      </w:r>
      <w:proofErr w:type="spellStart"/>
      <w:r>
        <w:t>JpaRepository</w:t>
      </w:r>
      <w:proofErr w:type="spellEnd"/>
      <w:r>
        <w:t>, que es nuestra forma de interactuar con la BD.</w:t>
      </w:r>
    </w:p>
    <w:p w14:paraId="194E6848" w14:textId="4529D60F" w:rsidR="00712DB2" w:rsidRDefault="00712DB2" w:rsidP="002C67E8">
      <w:pPr>
        <w:pStyle w:val="Normalconsangra"/>
        <w:numPr>
          <w:ilvl w:val="0"/>
          <w:numId w:val="6"/>
        </w:numPr>
        <w:tabs>
          <w:tab w:val="left" w:pos="1540"/>
        </w:tabs>
      </w:pPr>
      <w:r>
        <w:t xml:space="preserve">Security: En este </w:t>
      </w:r>
      <w:proofErr w:type="spellStart"/>
      <w:r>
        <w:t>Package</w:t>
      </w:r>
      <w:proofErr w:type="spellEnd"/>
      <w:r>
        <w:t xml:space="preserve"> esta todo lo relacionado con la seguridad, </w:t>
      </w:r>
      <w:proofErr w:type="spellStart"/>
      <w:r>
        <w:t>JWTAtuthorizationFilter</w:t>
      </w:r>
      <w:proofErr w:type="spellEnd"/>
      <w:r>
        <w:t xml:space="preserve">, </w:t>
      </w:r>
      <w:proofErr w:type="spellStart"/>
      <w:r>
        <w:t>SwaggerConfig</w:t>
      </w:r>
      <w:proofErr w:type="spellEnd"/>
      <w:r>
        <w:t xml:space="preserve">, </w:t>
      </w:r>
      <w:proofErr w:type="spellStart"/>
      <w:r>
        <w:t>WebSecurityConfig</w:t>
      </w:r>
      <w:proofErr w:type="spellEnd"/>
    </w:p>
    <w:p w14:paraId="7105D962" w14:textId="752456AD" w:rsidR="00B67A22" w:rsidRDefault="00B67A22" w:rsidP="002C67E8">
      <w:pPr>
        <w:pStyle w:val="Normalconsangra"/>
        <w:numPr>
          <w:ilvl w:val="0"/>
          <w:numId w:val="6"/>
        </w:numPr>
        <w:tabs>
          <w:tab w:val="left" w:pos="1540"/>
        </w:tabs>
      </w:pPr>
      <w:proofErr w:type="spellStart"/>
      <w:r>
        <w:t>Services</w:t>
      </w:r>
      <w:proofErr w:type="spellEnd"/>
      <w:r>
        <w:t xml:space="preserve">: En este </w:t>
      </w:r>
      <w:proofErr w:type="spellStart"/>
      <w:r>
        <w:t>Package</w:t>
      </w:r>
      <w:proofErr w:type="spellEnd"/>
      <w:r>
        <w:t xml:space="preserve"> esta todo lo relacionado a la lógica que nos ayudara a </w:t>
      </w:r>
      <w:proofErr w:type="spellStart"/>
      <w:proofErr w:type="gramStart"/>
      <w:r>
        <w:t>relacionar,conectar</w:t>
      </w:r>
      <w:proofErr w:type="spellEnd"/>
      <w:proofErr w:type="gramEnd"/>
      <w:r>
        <w:t xml:space="preserve"> nuestros distintos repositorios y que aglutine la funcionalidad de estos.</w:t>
      </w:r>
    </w:p>
    <w:p w14:paraId="0E1E1267" w14:textId="541893DE" w:rsidR="00B67A22" w:rsidRDefault="00B67A22" w:rsidP="002C67E8">
      <w:pPr>
        <w:pStyle w:val="Normalconsangra"/>
        <w:numPr>
          <w:ilvl w:val="0"/>
          <w:numId w:val="6"/>
        </w:numPr>
        <w:tabs>
          <w:tab w:val="left" w:pos="1540"/>
        </w:tabs>
      </w:pPr>
      <w:proofErr w:type="spellStart"/>
      <w:r>
        <w:t>Utils</w:t>
      </w:r>
      <w:proofErr w:type="spellEnd"/>
      <w:r>
        <w:t xml:space="preserve">: </w:t>
      </w:r>
      <w:proofErr w:type="spellStart"/>
      <w:r>
        <w:t>Package</w:t>
      </w:r>
      <w:proofErr w:type="spellEnd"/>
      <w:r>
        <w:t xml:space="preserve"> donde se almacenan todas las clases o interfaces que podremos reutilizar</w:t>
      </w:r>
    </w:p>
    <w:p w14:paraId="7D9EE7BE" w14:textId="168C9733" w:rsidR="005169D5" w:rsidRDefault="005169D5" w:rsidP="005169D5">
      <w:pPr>
        <w:pStyle w:val="Normalconsangra"/>
        <w:tabs>
          <w:tab w:val="left" w:pos="1540"/>
        </w:tabs>
        <w:ind w:left="0"/>
      </w:pPr>
      <w:r>
        <w:rPr>
          <w:noProof/>
        </w:rPr>
        <w:drawing>
          <wp:inline distT="0" distB="0" distL="0" distR="0" wp14:anchorId="2A914E81" wp14:editId="385B5B85">
            <wp:extent cx="5731510" cy="5173980"/>
            <wp:effectExtent l="0" t="0" r="254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C5E" w14:textId="4DED9778" w:rsidR="005169D5" w:rsidRDefault="005169D5" w:rsidP="005169D5">
      <w:pPr>
        <w:pStyle w:val="Normalconsangra"/>
        <w:tabs>
          <w:tab w:val="left" w:pos="1540"/>
        </w:tabs>
        <w:ind w:left="0"/>
      </w:pPr>
    </w:p>
    <w:p w14:paraId="2ED8BF0C" w14:textId="1C44B6BB" w:rsidR="00B67A22" w:rsidRDefault="00B67A22" w:rsidP="005169D5">
      <w:pPr>
        <w:pStyle w:val="Normalconsangra"/>
        <w:tabs>
          <w:tab w:val="left" w:pos="1540"/>
        </w:tabs>
        <w:ind w:left="0"/>
      </w:pPr>
      <w:r>
        <w:t xml:space="preserve">La lógica para la creación y orden fue la siguiente: </w:t>
      </w:r>
    </w:p>
    <w:p w14:paraId="1322D70A" w14:textId="41DA066E" w:rsidR="00B67A22" w:rsidRDefault="00B67A22" w:rsidP="00B67A22">
      <w:pPr>
        <w:pStyle w:val="Normalconsangra"/>
        <w:numPr>
          <w:ilvl w:val="0"/>
          <w:numId w:val="7"/>
        </w:numPr>
        <w:tabs>
          <w:tab w:val="left" w:pos="1540"/>
        </w:tabs>
      </w:pPr>
      <w:r>
        <w:t xml:space="preserve">Configurar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drivers,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ddl</w:t>
      </w:r>
      <w:proofErr w:type="spellEnd"/>
      <w:r>
        <w:t>-auto.</w:t>
      </w:r>
    </w:p>
    <w:p w14:paraId="64357F14" w14:textId="7D3DFC2E" w:rsidR="00B67A22" w:rsidRDefault="00B67A22" w:rsidP="00B67A22">
      <w:pPr>
        <w:pStyle w:val="Normalconsangra"/>
        <w:numPr>
          <w:ilvl w:val="0"/>
          <w:numId w:val="7"/>
        </w:numPr>
        <w:tabs>
          <w:tab w:val="left" w:pos="1540"/>
        </w:tabs>
      </w:pPr>
      <w:r>
        <w:t xml:space="preserve">Creación y configuración de entidades, en esta parte lo mas importante es fijarse bien en relacionar las distintas entidades con los respectivos </w:t>
      </w:r>
      <w:r w:rsidRPr="00B67A22">
        <w:t>@</w:t>
      </w:r>
      <w:r>
        <w:t xml:space="preserve">OneToMany y </w:t>
      </w:r>
      <w:r w:rsidRPr="00B67A22">
        <w:t>@</w:t>
      </w:r>
      <w:r>
        <w:t xml:space="preserve">ManyToOne, </w:t>
      </w:r>
      <w:r w:rsidRPr="00B67A22">
        <w:t>@</w:t>
      </w:r>
      <w:r>
        <w:t>OneToOne</w:t>
      </w:r>
      <w:r w:rsidR="00F039EB">
        <w:t xml:space="preserve">, </w:t>
      </w:r>
      <w:r>
        <w:t>nuestra clase “Principal”</w:t>
      </w:r>
      <w:r w:rsidR="00F039EB">
        <w:t xml:space="preserve">, Acá el ejemplo principal : </w:t>
      </w:r>
    </w:p>
    <w:p w14:paraId="4E005B1C" w14:textId="46F8A694" w:rsidR="00F039EB" w:rsidRDefault="00F039EB" w:rsidP="00F039EB">
      <w:pPr>
        <w:pStyle w:val="Normalconsangra"/>
        <w:tabs>
          <w:tab w:val="left" w:pos="1540"/>
        </w:tabs>
      </w:pPr>
      <w:r>
        <w:rPr>
          <w:noProof/>
        </w:rPr>
        <w:lastRenderedPageBreak/>
        <w:drawing>
          <wp:inline distT="0" distB="0" distL="0" distR="0" wp14:anchorId="351E430E" wp14:editId="2E1717CC">
            <wp:extent cx="5435732" cy="176212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5062" cy="1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233A" w14:textId="7D0E8120" w:rsidR="00F039EB" w:rsidRDefault="00F039EB" w:rsidP="00F039EB">
      <w:pPr>
        <w:pStyle w:val="Normalconsangra"/>
        <w:tabs>
          <w:tab w:val="left" w:pos="1540"/>
        </w:tabs>
      </w:pPr>
      <w:r>
        <w:t>Acá relaciono las diferentes entidades con la anotación “Uno es a muchos” y “uno es a uno”.</w:t>
      </w:r>
    </w:p>
    <w:p w14:paraId="72230EE5" w14:textId="47720AA0" w:rsidR="00B67A22" w:rsidRDefault="00F039EB" w:rsidP="00B67A22">
      <w:pPr>
        <w:pStyle w:val="Normalconsangra"/>
        <w:numPr>
          <w:ilvl w:val="0"/>
          <w:numId w:val="7"/>
        </w:numPr>
        <w:tabs>
          <w:tab w:val="left" w:pos="1540"/>
        </w:tabs>
      </w:pPr>
      <w:r>
        <w:t xml:space="preserve">Creación de </w:t>
      </w:r>
      <w:proofErr w:type="spellStart"/>
      <w:r>
        <w:t>repository</w:t>
      </w:r>
      <w:proofErr w:type="spellEnd"/>
      <w:r>
        <w:t xml:space="preserve"> de las diferentes entidades para empezar con la lógica para gestionar las consultas.</w:t>
      </w:r>
    </w:p>
    <w:p w14:paraId="6A782C7E" w14:textId="38C0A244" w:rsidR="005169D5" w:rsidRDefault="00F039EB" w:rsidP="00F039EB">
      <w:pPr>
        <w:pStyle w:val="Normalconsangra"/>
        <w:numPr>
          <w:ilvl w:val="0"/>
          <w:numId w:val="7"/>
        </w:numPr>
        <w:tabs>
          <w:tab w:val="left" w:pos="1540"/>
        </w:tabs>
      </w:pPr>
      <w:r>
        <w:t xml:space="preserve">Crear los servicios para relacionar los diferentes </w:t>
      </w:r>
      <w:proofErr w:type="spellStart"/>
      <w:r>
        <w:t>repositoris</w:t>
      </w:r>
      <w:proofErr w:type="spellEnd"/>
      <w:r>
        <w:t xml:space="preserve"> y agrupar mis consultas, la lógica y ordenar mi Código.</w:t>
      </w:r>
    </w:p>
    <w:p w14:paraId="511DDE8C" w14:textId="714DDF59" w:rsidR="00F039EB" w:rsidRDefault="00F039EB" w:rsidP="00F039EB">
      <w:pPr>
        <w:pStyle w:val="Normalconsangra"/>
        <w:numPr>
          <w:ilvl w:val="0"/>
          <w:numId w:val="7"/>
        </w:numPr>
        <w:tabs>
          <w:tab w:val="left" w:pos="1540"/>
        </w:tabs>
      </w:pPr>
      <w:r>
        <w:t xml:space="preserve">Configurar </w:t>
      </w:r>
      <w:proofErr w:type="spellStart"/>
      <w:r>
        <w:t>Swagger</w:t>
      </w:r>
      <w:proofErr w:type="spellEnd"/>
      <w:r>
        <w:t xml:space="preserve"> para la creación de la documentación.</w:t>
      </w:r>
    </w:p>
    <w:p w14:paraId="537E42FB" w14:textId="663DF80F" w:rsidR="00F039EB" w:rsidRDefault="00F039EB" w:rsidP="00F039EB">
      <w:pPr>
        <w:pStyle w:val="Normalconsangra"/>
        <w:numPr>
          <w:ilvl w:val="0"/>
          <w:numId w:val="7"/>
        </w:numPr>
        <w:tabs>
          <w:tab w:val="left" w:pos="1540"/>
        </w:tabs>
      </w:pPr>
      <w:r>
        <w:t xml:space="preserve">Crear las clases para configurar la </w:t>
      </w:r>
      <w:r w:rsidR="00690533">
        <w:t xml:space="preserve">autentificación que consiste en configurar una serie de filtros para que la seguridad de </w:t>
      </w:r>
      <w:proofErr w:type="spellStart"/>
      <w:r w:rsidR="00690533">
        <w:t>spring</w:t>
      </w:r>
      <w:proofErr w:type="spellEnd"/>
      <w:r w:rsidR="00690533">
        <w:t xml:space="preserve"> </w:t>
      </w:r>
      <w:proofErr w:type="spellStart"/>
      <w:r w:rsidR="00690533">
        <w:t>security</w:t>
      </w:r>
      <w:proofErr w:type="spellEnd"/>
      <w:r w:rsidR="00690533">
        <w:t xml:space="preserve"> ya no se comporte por defecto y acepte nuestras configuraciones propias, en este caso ocupe para que la seguridad funcionara con el HEADER = “</w:t>
      </w:r>
      <w:proofErr w:type="spellStart"/>
      <w:r w:rsidR="00690533">
        <w:t>Authorization</w:t>
      </w:r>
      <w:proofErr w:type="spellEnd"/>
      <w:r w:rsidR="00690533">
        <w:t xml:space="preserve">” y </w:t>
      </w:r>
      <w:r w:rsidR="0035398E">
        <w:t>PREFIX = “</w:t>
      </w:r>
      <w:proofErr w:type="spellStart"/>
      <w:r w:rsidR="0035398E">
        <w:t>Bearer</w:t>
      </w:r>
      <w:proofErr w:type="spellEnd"/>
      <w:r w:rsidR="0035398E">
        <w:t xml:space="preserve"> “</w:t>
      </w:r>
    </w:p>
    <w:p w14:paraId="7262394E" w14:textId="1919ED5B" w:rsidR="0035398E" w:rsidRDefault="0035398E" w:rsidP="00F039EB">
      <w:pPr>
        <w:pStyle w:val="Normalconsangra"/>
        <w:numPr>
          <w:ilvl w:val="0"/>
          <w:numId w:val="7"/>
        </w:numPr>
        <w:tabs>
          <w:tab w:val="left" w:pos="1540"/>
        </w:tabs>
      </w:pPr>
      <w:r>
        <w:t xml:space="preserve">Una vez configurada la </w:t>
      </w:r>
      <w:proofErr w:type="gramStart"/>
      <w:r>
        <w:t>seguridad ,</w:t>
      </w:r>
      <w:proofErr w:type="gramEnd"/>
      <w:r>
        <w:t xml:space="preserve"> </w:t>
      </w:r>
      <w:proofErr w:type="spellStart"/>
      <w:r>
        <w:t>segui</w:t>
      </w:r>
      <w:proofErr w:type="spellEnd"/>
      <w:r>
        <w:t xml:space="preserve"> con los </w:t>
      </w:r>
      <w:proofErr w:type="spellStart"/>
      <w:r>
        <w:t>controllers</w:t>
      </w:r>
      <w:proofErr w:type="spellEnd"/>
      <w:r>
        <w:t xml:space="preserve"> para tener la “salida” de mis </w:t>
      </w:r>
      <w:proofErr w:type="spellStart"/>
      <w:r>
        <w:t>endpoints</w:t>
      </w:r>
      <w:proofErr w:type="spellEnd"/>
      <w:r>
        <w:t xml:space="preserve"> y posteriormente probarlos</w:t>
      </w:r>
    </w:p>
    <w:p w14:paraId="12B36CD7" w14:textId="0863311A" w:rsidR="0035398E" w:rsidRDefault="0035398E" w:rsidP="0035398E">
      <w:pPr>
        <w:pStyle w:val="Normalconsangra"/>
        <w:tabs>
          <w:tab w:val="left" w:pos="1540"/>
        </w:tabs>
      </w:pPr>
    </w:p>
    <w:p w14:paraId="605F6060" w14:textId="7F507499" w:rsidR="0035398E" w:rsidRDefault="0035398E" w:rsidP="0035398E">
      <w:pPr>
        <w:pStyle w:val="Normalconsangra"/>
        <w:tabs>
          <w:tab w:val="left" w:pos="1540"/>
        </w:tabs>
        <w:ind w:left="0"/>
      </w:pPr>
      <w:r>
        <w:t xml:space="preserve">Guía para probar con </w:t>
      </w:r>
      <w:proofErr w:type="spellStart"/>
      <w:r>
        <w:t>Postman</w:t>
      </w:r>
      <w:proofErr w:type="spellEnd"/>
      <w:r>
        <w:t>:</w:t>
      </w:r>
    </w:p>
    <w:p w14:paraId="4C962125" w14:textId="5A1045D2" w:rsidR="0035398E" w:rsidRDefault="0035398E" w:rsidP="0035398E">
      <w:pPr>
        <w:pStyle w:val="Normalconsangra"/>
        <w:numPr>
          <w:ilvl w:val="0"/>
          <w:numId w:val="8"/>
        </w:numPr>
        <w:tabs>
          <w:tab w:val="left" w:pos="1540"/>
        </w:tabs>
      </w:pPr>
      <w:r>
        <w:t xml:space="preserve">Utilizar </w:t>
      </w:r>
      <w:proofErr w:type="spellStart"/>
      <w:proofErr w:type="gramStart"/>
      <w:r>
        <w:t>Endpoint</w:t>
      </w:r>
      <w:proofErr w:type="spellEnd"/>
      <w:r>
        <w:t xml:space="preserve"> :</w:t>
      </w:r>
      <w:proofErr w:type="gramEnd"/>
      <w:r>
        <w:t xml:space="preserve">  GET </w:t>
      </w:r>
      <w:hyperlink r:id="rId15" w:history="1">
        <w:r w:rsidRPr="00B12B0D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http://localhost:8080/token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y copiar el token que arroja.</w:t>
      </w:r>
    </w:p>
    <w:p w14:paraId="43D6A38E" w14:textId="0AB9E3A1" w:rsidR="0035398E" w:rsidRDefault="0035398E" w:rsidP="0035398E">
      <w:pPr>
        <w:pStyle w:val="Normalconsangra"/>
        <w:tabs>
          <w:tab w:val="left" w:pos="1540"/>
        </w:tabs>
        <w:ind w:left="0"/>
      </w:pPr>
      <w:r>
        <w:rPr>
          <w:noProof/>
        </w:rPr>
        <w:drawing>
          <wp:inline distT="0" distB="0" distL="0" distR="0" wp14:anchorId="185E444C" wp14:editId="3121F8BF">
            <wp:extent cx="5731510" cy="2509520"/>
            <wp:effectExtent l="0" t="0" r="2540" b="508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803B" w14:textId="529D0C68" w:rsidR="0035398E" w:rsidRDefault="0035398E" w:rsidP="0035398E">
      <w:pPr>
        <w:pStyle w:val="Normalconsangra"/>
        <w:tabs>
          <w:tab w:val="left" w:pos="1540"/>
        </w:tabs>
        <w:ind w:left="0"/>
      </w:pPr>
    </w:p>
    <w:p w14:paraId="6DF1DBBA" w14:textId="22305E5D" w:rsidR="0035398E" w:rsidRDefault="0035398E" w:rsidP="0035398E">
      <w:pPr>
        <w:pStyle w:val="Normalconsangra"/>
        <w:numPr>
          <w:ilvl w:val="0"/>
          <w:numId w:val="8"/>
        </w:numPr>
        <w:tabs>
          <w:tab w:val="left" w:pos="1540"/>
        </w:tabs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Utilizar el </w:t>
      </w:r>
      <w:proofErr w:type="spellStart"/>
      <w:proofErr w:type="gramStart"/>
      <w:r>
        <w:t>Endpoint</w:t>
      </w:r>
      <w:proofErr w:type="spellEnd"/>
      <w:r>
        <w:t xml:space="preserve"> :</w:t>
      </w:r>
      <w:proofErr w:type="gramEnd"/>
      <w:r>
        <w:t xml:space="preserve"> POST </w:t>
      </w:r>
      <w:hyperlink r:id="rId17" w:history="1">
        <w:r w:rsidRPr="00B12B0D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, con la siguiente estructura en su BODY</w:t>
      </w:r>
    </w:p>
    <w:p w14:paraId="2A55D8FB" w14:textId="77777777" w:rsidR="0035398E" w:rsidRPr="0035398E" w:rsidRDefault="0035398E" w:rsidP="003539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</w:pPr>
      <w:proofErr w:type="gramStart"/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{ </w:t>
      </w:r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"</w:t>
      </w:r>
      <w:proofErr w:type="gramEnd"/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name"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: </w:t>
      </w:r>
      <w:r w:rsidRPr="0035398E">
        <w:rPr>
          <w:rFonts w:ascii="Courier New" w:eastAsia="Times New Roman" w:hAnsi="Courier New" w:cs="Courier New"/>
          <w:color w:val="0451A5"/>
          <w:sz w:val="18"/>
          <w:szCs w:val="18"/>
          <w:lang w:val="es-CL" w:eastAsia="es-CL"/>
        </w:rPr>
        <w:t>"daniel segovia"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, </w:t>
      </w:r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"email"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: </w:t>
      </w:r>
      <w:r w:rsidRPr="0035398E">
        <w:rPr>
          <w:rFonts w:ascii="Courier New" w:eastAsia="Times New Roman" w:hAnsi="Courier New" w:cs="Courier New"/>
          <w:color w:val="0451A5"/>
          <w:sz w:val="18"/>
          <w:szCs w:val="18"/>
          <w:lang w:val="es-CL" w:eastAsia="es-CL"/>
        </w:rPr>
        <w:t>"danielsegoviavega@nisum.cl"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, </w:t>
      </w:r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"password"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: </w:t>
      </w:r>
      <w:r w:rsidRPr="0035398E">
        <w:rPr>
          <w:rFonts w:ascii="Courier New" w:eastAsia="Times New Roman" w:hAnsi="Courier New" w:cs="Courier New"/>
          <w:color w:val="0451A5"/>
          <w:sz w:val="18"/>
          <w:szCs w:val="18"/>
          <w:lang w:val="es-CL" w:eastAsia="es-CL"/>
        </w:rPr>
        <w:t>"nisum"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, </w:t>
      </w:r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"phones"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: [ { </w:t>
      </w:r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"number"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: </w:t>
      </w:r>
      <w:r w:rsidRPr="0035398E">
        <w:rPr>
          <w:rFonts w:ascii="Courier New" w:eastAsia="Times New Roman" w:hAnsi="Courier New" w:cs="Courier New"/>
          <w:color w:val="0451A5"/>
          <w:sz w:val="18"/>
          <w:szCs w:val="18"/>
          <w:lang w:val="es-CL" w:eastAsia="es-CL"/>
        </w:rPr>
        <w:t>"1234567"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, </w:t>
      </w:r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"citycode"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: </w:t>
      </w:r>
      <w:r w:rsidRPr="0035398E">
        <w:rPr>
          <w:rFonts w:ascii="Courier New" w:eastAsia="Times New Roman" w:hAnsi="Courier New" w:cs="Courier New"/>
          <w:color w:val="0451A5"/>
          <w:sz w:val="18"/>
          <w:szCs w:val="18"/>
          <w:lang w:val="es-CL" w:eastAsia="es-CL"/>
        </w:rPr>
        <w:t>"1"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, </w:t>
      </w:r>
      <w:r w:rsidRPr="0035398E">
        <w:rPr>
          <w:rFonts w:ascii="Courier New" w:eastAsia="Times New Roman" w:hAnsi="Courier New" w:cs="Courier New"/>
          <w:color w:val="A31515"/>
          <w:sz w:val="18"/>
          <w:szCs w:val="18"/>
          <w:lang w:val="es-CL" w:eastAsia="es-CL"/>
        </w:rPr>
        <w:t>"contrycode"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: </w:t>
      </w:r>
      <w:r w:rsidRPr="0035398E">
        <w:rPr>
          <w:rFonts w:ascii="Courier New" w:eastAsia="Times New Roman" w:hAnsi="Courier New" w:cs="Courier New"/>
          <w:color w:val="0451A5"/>
          <w:sz w:val="18"/>
          <w:szCs w:val="18"/>
          <w:lang w:val="es-CL" w:eastAsia="es-CL"/>
        </w:rPr>
        <w:t>"1"</w:t>
      </w:r>
      <w:r w:rsidRPr="0035398E">
        <w:rPr>
          <w:rFonts w:ascii="Courier New" w:eastAsia="Times New Roman" w:hAnsi="Courier New" w:cs="Courier New"/>
          <w:color w:val="000000"/>
          <w:sz w:val="18"/>
          <w:szCs w:val="18"/>
          <w:lang w:val="es-CL" w:eastAsia="es-CL"/>
        </w:rPr>
        <w:t> } ] }</w:t>
      </w:r>
    </w:p>
    <w:p w14:paraId="4C98AC74" w14:textId="77777777" w:rsidR="0035398E" w:rsidRDefault="0035398E" w:rsidP="0035398E">
      <w:pPr>
        <w:pStyle w:val="Normalconsangra"/>
        <w:tabs>
          <w:tab w:val="left" w:pos="1540"/>
        </w:tabs>
        <w:ind w:left="0"/>
      </w:pPr>
    </w:p>
    <w:p w14:paraId="4239E592" w14:textId="61DE9318" w:rsidR="0035398E" w:rsidRDefault="0035398E" w:rsidP="0035398E">
      <w:pPr>
        <w:pStyle w:val="Normalconsangra"/>
        <w:tabs>
          <w:tab w:val="left" w:pos="1540"/>
        </w:tabs>
        <w:ind w:left="0"/>
      </w:pPr>
      <w:r>
        <w:rPr>
          <w:noProof/>
        </w:rPr>
        <w:lastRenderedPageBreak/>
        <w:drawing>
          <wp:inline distT="0" distB="0" distL="0" distR="0" wp14:anchorId="7DDD2AFA" wp14:editId="0C3B9270">
            <wp:extent cx="5731510" cy="3592830"/>
            <wp:effectExtent l="0" t="0" r="2540" b="762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7985" w14:textId="0466FF8E" w:rsidR="0035398E" w:rsidRDefault="0035398E" w:rsidP="0035398E">
      <w:pPr>
        <w:pStyle w:val="Normalconsangra"/>
        <w:tabs>
          <w:tab w:val="left" w:pos="1540"/>
        </w:tabs>
        <w:ind w:left="0"/>
      </w:pPr>
    </w:p>
    <w:p w14:paraId="7E669883" w14:textId="20537150" w:rsidR="0035398E" w:rsidRPr="0035398E" w:rsidRDefault="0035398E" w:rsidP="0035398E">
      <w:pPr>
        <w:pStyle w:val="Normalconsangra"/>
        <w:numPr>
          <w:ilvl w:val="0"/>
          <w:numId w:val="8"/>
        </w:numPr>
        <w:tabs>
          <w:tab w:val="left" w:pos="154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A7C1F" wp14:editId="4BDC0CFB">
            <wp:simplePos x="0" y="0"/>
            <wp:positionH relativeFrom="column">
              <wp:posOffset>0</wp:posOffset>
            </wp:positionH>
            <wp:positionV relativeFrom="page">
              <wp:posOffset>4724400</wp:posOffset>
            </wp:positionV>
            <wp:extent cx="5950585" cy="3736340"/>
            <wp:effectExtent l="0" t="0" r="0" b="0"/>
            <wp:wrapSquare wrapText="bothSides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Mostrar usuario con el siguiente </w:t>
      </w:r>
      <w:proofErr w:type="spellStart"/>
      <w:proofErr w:type="gramStart"/>
      <w:r>
        <w:t>Endpoint</w:t>
      </w:r>
      <w:proofErr w:type="spellEnd"/>
      <w:r>
        <w:t xml:space="preserve"> :</w:t>
      </w:r>
      <w:proofErr w:type="gramEnd"/>
      <w:r>
        <w:t xml:space="preserve"> GET </w:t>
      </w:r>
      <w:hyperlink r:id="rId20" w:history="1">
        <w:r w:rsidRPr="00B12B0D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468CB078" w14:textId="2FA321C6" w:rsidR="0035398E" w:rsidRPr="00874AA1" w:rsidRDefault="0035398E" w:rsidP="0035398E">
      <w:pPr>
        <w:pStyle w:val="Normalconsangra"/>
        <w:tabs>
          <w:tab w:val="left" w:pos="1540"/>
        </w:tabs>
      </w:pPr>
    </w:p>
    <w:sectPr w:rsidR="0035398E" w:rsidRPr="00874AA1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E8C51" w14:textId="77777777" w:rsidR="00650E3B" w:rsidRDefault="00650E3B" w:rsidP="00524988">
      <w:pPr>
        <w:spacing w:after="0" w:line="240" w:lineRule="auto"/>
      </w:pPr>
      <w:r>
        <w:separator/>
      </w:r>
    </w:p>
  </w:endnote>
  <w:endnote w:type="continuationSeparator" w:id="0">
    <w:p w14:paraId="4A86D32E" w14:textId="77777777" w:rsidR="00650E3B" w:rsidRDefault="00650E3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977C" w14:textId="77777777" w:rsidR="00650E3B" w:rsidRDefault="00650E3B" w:rsidP="00524988">
      <w:pPr>
        <w:spacing w:after="0" w:line="240" w:lineRule="auto"/>
      </w:pPr>
      <w:r>
        <w:separator/>
      </w:r>
    </w:p>
  </w:footnote>
  <w:footnote w:type="continuationSeparator" w:id="0">
    <w:p w14:paraId="3A7AC0B3" w14:textId="77777777" w:rsidR="00650E3B" w:rsidRDefault="00650E3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85E0B"/>
    <w:multiLevelType w:val="hybridMultilevel"/>
    <w:tmpl w:val="D6A626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6DD8"/>
    <w:multiLevelType w:val="hybridMultilevel"/>
    <w:tmpl w:val="AD5E97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590"/>
    <w:multiLevelType w:val="hybridMultilevel"/>
    <w:tmpl w:val="BDA87C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614E"/>
    <w:multiLevelType w:val="hybridMultilevel"/>
    <w:tmpl w:val="8F5C373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04992">
    <w:abstractNumId w:val="7"/>
  </w:num>
  <w:num w:numId="2" w16cid:durableId="1263563299">
    <w:abstractNumId w:val="5"/>
  </w:num>
  <w:num w:numId="3" w16cid:durableId="1233849949">
    <w:abstractNumId w:val="4"/>
  </w:num>
  <w:num w:numId="4" w16cid:durableId="1263612389">
    <w:abstractNumId w:val="0"/>
  </w:num>
  <w:num w:numId="5" w16cid:durableId="1081679546">
    <w:abstractNumId w:val="1"/>
  </w:num>
  <w:num w:numId="6" w16cid:durableId="884557895">
    <w:abstractNumId w:val="2"/>
  </w:num>
  <w:num w:numId="7" w16cid:durableId="191386576">
    <w:abstractNumId w:val="3"/>
  </w:num>
  <w:num w:numId="8" w16cid:durableId="2040927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B"/>
    <w:rsid w:val="00044941"/>
    <w:rsid w:val="00076856"/>
    <w:rsid w:val="00097C80"/>
    <w:rsid w:val="00151A42"/>
    <w:rsid w:val="001D3008"/>
    <w:rsid w:val="001E3ADA"/>
    <w:rsid w:val="002261A4"/>
    <w:rsid w:val="002C67E8"/>
    <w:rsid w:val="002F1EA7"/>
    <w:rsid w:val="003169C1"/>
    <w:rsid w:val="0035398E"/>
    <w:rsid w:val="00432A3E"/>
    <w:rsid w:val="00481FAD"/>
    <w:rsid w:val="00483FFD"/>
    <w:rsid w:val="004C38B2"/>
    <w:rsid w:val="005169D5"/>
    <w:rsid w:val="005244D5"/>
    <w:rsid w:val="00524988"/>
    <w:rsid w:val="00563FE4"/>
    <w:rsid w:val="005733DE"/>
    <w:rsid w:val="00575138"/>
    <w:rsid w:val="00575C9D"/>
    <w:rsid w:val="005854E9"/>
    <w:rsid w:val="00635D86"/>
    <w:rsid w:val="00646886"/>
    <w:rsid w:val="00650E3B"/>
    <w:rsid w:val="00690533"/>
    <w:rsid w:val="00712DB2"/>
    <w:rsid w:val="00783197"/>
    <w:rsid w:val="00874AA1"/>
    <w:rsid w:val="008B59DB"/>
    <w:rsid w:val="0097599E"/>
    <w:rsid w:val="00A774AA"/>
    <w:rsid w:val="00B67A22"/>
    <w:rsid w:val="00DA23E2"/>
    <w:rsid w:val="00F039EB"/>
    <w:rsid w:val="00FA5F43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AE042"/>
  <w15:chartTrackingRefBased/>
  <w15:docId w15:val="{8B790006-7A44-4E7A-95D6-CB2C14BA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3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localhost:8080/api/us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localhost:8080/api/us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localhost:8080/toke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win\AppData\Roaming\Microsoft\Templates\Aprendizaje%20basado%20en%20proyec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222</TotalTime>
  <Pages>5</Pages>
  <Words>699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</dc:creator>
  <cp:keywords/>
  <dc:description/>
  <cp:lastModifiedBy>Daniel Segovia Vega</cp:lastModifiedBy>
  <cp:revision>1</cp:revision>
  <dcterms:created xsi:type="dcterms:W3CDTF">2023-01-23T01:02:00Z</dcterms:created>
  <dcterms:modified xsi:type="dcterms:W3CDTF">2023-01-23T04:50:00Z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